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:rsidR="00176392" w:rsidRPr="00FE18B8" w:rsidRDefault="008712DE" w:rsidP="00BA1911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</w:p>
    <w:p w:rsidR="004A45E8" w:rsidRPr="00FE18B8" w:rsidRDefault="004A45E8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proofErr w:type="spellStart"/>
      <w:r w:rsidR="00E163D5">
        <w:rPr>
          <w:rFonts w:ascii="Tahoma" w:hAnsi="Tahoma" w:cs="Tahoma"/>
          <w:szCs w:val="24"/>
        </w:rPr>
        <w:t>hinweis</w:t>
      </w:r>
      <w:proofErr w:type="spellEnd"/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die Schule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>&lt;</w:t>
      </w:r>
      <w:proofErr w:type="spellStart"/>
      <w:r w:rsidR="00FE18B8" w:rsidRPr="00FE18B8">
        <w:rPr>
          <w:rFonts w:ascii="Tahoma" w:hAnsi="Tahoma" w:cs="Tahoma"/>
          <w:szCs w:val="24"/>
        </w:rPr>
        <w:t>klassenleitung</w:t>
      </w:r>
      <w:proofErr w:type="spellEnd"/>
      <w:r w:rsidR="00FE18B8" w:rsidRPr="00FE18B8">
        <w:rPr>
          <w:rFonts w:ascii="Tahoma" w:hAnsi="Tahoma" w:cs="Tahoma"/>
          <w:szCs w:val="24"/>
        </w:rPr>
        <w:t xml:space="preserve">&gt;  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</w:t>
      </w:r>
      <w:proofErr w:type="spellStart"/>
      <w:r w:rsidR="00FE18B8">
        <w:rPr>
          <w:rFonts w:ascii="Tahoma" w:hAnsi="Tahoma" w:cs="Tahoma"/>
          <w:szCs w:val="24"/>
        </w:rPr>
        <w:t>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</w:t>
      </w:r>
      <w:proofErr w:type="spellEnd"/>
      <w:r w:rsidR="00FE18B8">
        <w:rPr>
          <w:rFonts w:ascii="Tahoma" w:hAnsi="Tahoma" w:cs="Tahoma"/>
          <w:szCs w:val="24"/>
        </w:rPr>
        <w:t>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 xml:space="preserve">in  </w:t>
      </w:r>
    </w:p>
    <w:sectPr w:rsidR="00DD4524" w:rsidRPr="00FE18B8" w:rsidSect="00DD4524">
      <w:headerReference w:type="even" r:id="rId7"/>
      <w:headerReference w:type="default" r:id="rId8"/>
      <w:footerReference w:type="first" r:id="rId9"/>
      <w:pgSz w:w="595.30pt" w:h="841.90pt"/>
      <w:pgMar w:top="70.90pt" w:right="85.05pt" w:bottom="56.70pt" w:left="70.90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184F4E" w:rsidRDefault="00184F4E">
      <w:r>
        <w:separator/>
      </w:r>
    </w:p>
  </w:endnote>
  <w:endnote w:type="continuationSeparator" w:id="0">
    <w:p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184F4E" w:rsidRDefault="00184F4E">
      <w:r>
        <w:separator/>
      </w:r>
    </w:p>
  </w:footnote>
  <w:footnote w:type="continuationSeparator" w:id="0">
    <w:p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:rsidR="00D75C8A" w:rsidRDefault="00D75C8A">
    <w:pPr>
      <w:pStyle w:val="Kopfzeile"/>
      <w:ind w:firstLine="18p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16541B"/>
    <w:rsid w:val="00176392"/>
    <w:rsid w:val="00184F4E"/>
    <w:rsid w:val="0021037B"/>
    <w:rsid w:val="002173F3"/>
    <w:rsid w:val="0036392F"/>
    <w:rsid w:val="003926F3"/>
    <w:rsid w:val="003D61A7"/>
    <w:rsid w:val="004A45E8"/>
    <w:rsid w:val="004E6078"/>
    <w:rsid w:val="004F2F7B"/>
    <w:rsid w:val="00630536"/>
    <w:rsid w:val="00672024"/>
    <w:rsid w:val="006F3A6D"/>
    <w:rsid w:val="008712DE"/>
    <w:rsid w:val="00950EB4"/>
    <w:rsid w:val="00980E6F"/>
    <w:rsid w:val="009D50CA"/>
    <w:rsid w:val="00A12690"/>
    <w:rsid w:val="00A90C40"/>
    <w:rsid w:val="00AC2875"/>
    <w:rsid w:val="00B534B7"/>
    <w:rsid w:val="00BA1911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C619F08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41.2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27.3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Stefan Bäumer</cp:lastModifiedBy>
  <cp:revision>18</cp:revision>
  <cp:lastPrinted>2020-03-19T06:11:00Z</cp:lastPrinted>
  <dcterms:created xsi:type="dcterms:W3CDTF">2020-03-18T10:39:00Z</dcterms:created>
  <dcterms:modified xsi:type="dcterms:W3CDTF">2020-03-19T12:17:00Z</dcterms:modified>
</cp:coreProperties>
</file>