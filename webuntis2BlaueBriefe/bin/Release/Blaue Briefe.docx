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:rsidR="004A45E8" w:rsidRPr="00FE18B8" w:rsidRDefault="004A45E8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:rsidR="00DD4524" w:rsidRPr="00FE18B8" w:rsidRDefault="003926F3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</w:t>
      </w:r>
      <w:r w:rsidR="004A45E8" w:rsidRPr="00FE18B8"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>D</w:t>
      </w:r>
      <w:r w:rsidR="004A45E8" w:rsidRPr="00FE18B8">
        <w:rPr>
          <w:rFonts w:ascii="Tahoma" w:hAnsi="Tahoma" w:cs="Tahoma"/>
          <w:sz w:val="24"/>
          <w:szCs w:val="24"/>
        </w:rPr>
        <w:t>ieErziehungsberechtigten</w:t>
      </w:r>
      <w:r>
        <w:rPr>
          <w:rFonts w:ascii="Tahoma" w:hAnsi="Tahoma" w:cs="Tahoma"/>
          <w:sz w:val="24"/>
          <w:szCs w:val="24"/>
        </w:rPr>
        <w:t>V</w:t>
      </w:r>
      <w:r w:rsidR="004A45E8" w:rsidRPr="00FE18B8">
        <w:rPr>
          <w:rFonts w:ascii="Tahoma" w:hAnsi="Tahoma" w:cs="Tahoma"/>
          <w:sz w:val="24"/>
          <w:szCs w:val="24"/>
        </w:rPr>
        <w:t>on</w:t>
      </w:r>
      <w:r>
        <w:rPr>
          <w:rFonts w:ascii="Tahoma" w:hAnsi="Tahoma" w:cs="Tahoma"/>
          <w:sz w:val="24"/>
          <w:szCs w:val="24"/>
        </w:rPr>
        <w:t>&gt;</w:t>
      </w:r>
    </w:p>
    <w:p w:rsidR="00176392" w:rsidRPr="00FE18B8" w:rsidRDefault="00176392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&lt;vorname&gt;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&lt;nachname&gt;</w:t>
      </w:r>
    </w:p>
    <w:p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&lt;straße&gt;</w:t>
      </w:r>
    </w:p>
    <w:p w:rsidR="00176392" w:rsidRPr="00FE18B8" w:rsidRDefault="003D61A7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&lt;plz&gt;</w:t>
      </w:r>
      <w:r w:rsidR="00176392" w:rsidRPr="00FE18B8">
        <w:rPr>
          <w:rFonts w:ascii="Tahoma" w:hAnsi="Tahoma" w:cs="Tahoma"/>
          <w:sz w:val="24"/>
          <w:szCs w:val="24"/>
        </w:rPr>
        <w:t xml:space="preserve"> </w:t>
      </w:r>
      <w:r w:rsidRPr="00FE18B8">
        <w:rPr>
          <w:rFonts w:ascii="Tahoma" w:hAnsi="Tahoma" w:cs="Tahoma"/>
          <w:sz w:val="24"/>
          <w:szCs w:val="24"/>
        </w:rPr>
        <w:t>&lt;ort&gt;</w:t>
      </w:r>
    </w:p>
    <w:p w:rsidR="00DD4524" w:rsidRPr="00FE18B8" w:rsidRDefault="00DD4524">
      <w:pPr>
        <w:framePr w:w="255.15pt" w:h="141.75pt" w:hRule="exact" w:hSpace="5.65pt" w:wrap="notBeside" w:vAnchor="page" w:hAnchor="page" w:x="73.75pt" w:y="134.70pt" w:anchorLock="1"/>
        <w:rPr>
          <w:rFonts w:ascii="Tahoma" w:hAnsi="Tahoma" w:cs="Tahoma"/>
          <w:sz w:val="24"/>
          <w:szCs w:val="24"/>
        </w:rPr>
      </w:pPr>
    </w:p>
    <w:p w:rsidR="00DD4524" w:rsidRPr="00FE18B8" w:rsidRDefault="003D61A7" w:rsidP="00A12690">
      <w:pPr>
        <w:framePr w:w="170.10pt" w:h="56.70pt" w:hRule="exact" w:hSpace="7.10pt" w:wrap="around" w:vAnchor="page" w:hAnchor="page" w:x="331.15pt" w:y="288.05pt" w:anchorLock="1"/>
        <w:jc w:val="end"/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&lt;heute&gt;</w:t>
      </w:r>
    </w:p>
    <w:p w:rsidR="00DD4524" w:rsidRPr="00FE18B8" w:rsidRDefault="00DD4524">
      <w:pPr>
        <w:framePr w:w="170.10pt" w:h="56.70pt" w:hRule="exact" w:hSpace="7.10pt" w:wrap="around" w:vAnchor="page" w:hAnchor="page" w:x="331.15pt" w:y="288.05pt" w:anchorLock="1"/>
        <w:ind w:start="14.20pt"/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DD4524" w:rsidRPr="00FE18B8" w:rsidRDefault="00DD4524">
      <w:pPr>
        <w:rPr>
          <w:rFonts w:ascii="Tahoma" w:hAnsi="Tahoma" w:cs="Tahoma"/>
          <w:sz w:val="24"/>
          <w:szCs w:val="24"/>
        </w:rPr>
      </w:pPr>
    </w:p>
    <w:p w:rsidR="00176392" w:rsidRPr="00FE18B8" w:rsidRDefault="00AC2875" w:rsidP="00176392">
      <w:pPr>
        <w:ind w:start="28.35pt" w:hanging="28.35pt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&lt;betreff&gt;</w:t>
      </w:r>
    </w:p>
    <w:p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:rsidR="00176392" w:rsidRPr="00FE18B8" w:rsidRDefault="00176392">
      <w:pPr>
        <w:rPr>
          <w:rFonts w:ascii="Tahoma" w:hAnsi="Tahoma" w:cs="Tahoma"/>
          <w:sz w:val="24"/>
          <w:szCs w:val="24"/>
        </w:rPr>
      </w:pPr>
    </w:p>
    <w:p w:rsidR="00DD4524" w:rsidRPr="00FE18B8" w:rsidRDefault="003926F3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&lt;anrede&gt;</w:t>
      </w:r>
    </w:p>
    <w:p w:rsidR="00176392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 </w:t>
      </w:r>
    </w:p>
    <w:p w:rsidR="004A45E8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&lt;absatz1&gt;</w:t>
      </w:r>
    </w:p>
    <w:p w:rsidR="00176392" w:rsidRPr="00FE18B8" w:rsidRDefault="00176392" w:rsidP="00176392">
      <w:pPr>
        <w:pStyle w:val="Textkrper3"/>
        <w:rPr>
          <w:rFonts w:ascii="Tahoma" w:hAnsi="Tahoma" w:cs="Tahoma"/>
          <w:szCs w:val="24"/>
        </w:rPr>
      </w:pPr>
    </w:p>
    <w:p w:rsidR="00176392" w:rsidRPr="00FE18B8" w:rsidRDefault="008712DE" w:rsidP="00BA1911">
      <w:pPr>
        <w:pStyle w:val="Textkrper3"/>
        <w:jc w:val="center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&lt;fächer&gt;</w:t>
      </w:r>
    </w:p>
    <w:p w:rsidR="004A45E8" w:rsidRPr="00FE18B8" w:rsidRDefault="004A45E8" w:rsidP="00FE18B8">
      <w:pPr>
        <w:pStyle w:val="Textkrper3"/>
        <w:rPr>
          <w:rFonts w:ascii="Tahoma" w:hAnsi="Tahoma" w:cs="Tahoma"/>
          <w:szCs w:val="24"/>
        </w:rPr>
      </w:pPr>
    </w:p>
    <w:p w:rsidR="00DD4524" w:rsidRPr="00FE18B8" w:rsidRDefault="00AC2875" w:rsidP="00176392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&lt;absatz2&gt;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A12690" w:rsidRPr="00FE18B8" w:rsidRDefault="00B534B7" w:rsidP="00FE18B8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&lt;absatz3&gt;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DD4524" w:rsidRPr="00FE44AC" w:rsidRDefault="00DD4524" w:rsidP="00FE18B8">
      <w:pPr>
        <w:pStyle w:val="Textkrper3"/>
        <w:rPr>
          <w:rFonts w:ascii="Tahoma" w:hAnsi="Tahoma" w:cs="Tahoma"/>
          <w:i/>
          <w:iCs/>
          <w:szCs w:val="24"/>
        </w:rPr>
      </w:pPr>
      <w:r w:rsidRPr="00FE44AC">
        <w:rPr>
          <w:rFonts w:ascii="Tahoma" w:hAnsi="Tahoma" w:cs="Tahoma"/>
          <w:i/>
          <w:iCs/>
          <w:szCs w:val="24"/>
        </w:rPr>
        <w:t>Hi</w:t>
      </w:r>
      <w:r w:rsidR="00A12690" w:rsidRPr="00FE44AC">
        <w:rPr>
          <w:rFonts w:ascii="Tahoma" w:hAnsi="Tahoma" w:cs="Tahoma"/>
          <w:i/>
          <w:iCs/>
          <w:szCs w:val="24"/>
        </w:rPr>
        <w:t>nweis nur für Wiederhole</w:t>
      </w:r>
      <w:r w:rsidR="00FE44AC" w:rsidRPr="00FE44AC">
        <w:rPr>
          <w:rFonts w:ascii="Tahoma" w:hAnsi="Tahoma" w:cs="Tahoma"/>
          <w:i/>
          <w:iCs/>
          <w:szCs w:val="24"/>
        </w:rPr>
        <w:t>nde</w:t>
      </w:r>
      <w:r w:rsidR="00FE18B8" w:rsidRPr="00FE44AC">
        <w:rPr>
          <w:rFonts w:ascii="Tahoma" w:hAnsi="Tahoma" w:cs="Tahoma"/>
          <w:i/>
          <w:iCs/>
          <w:szCs w:val="24"/>
        </w:rPr>
        <w:t>: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Falls </w:t>
      </w:r>
      <w:r w:rsidR="004F2F7B" w:rsidRPr="00FE18B8">
        <w:rPr>
          <w:rFonts w:ascii="Tahoma" w:hAnsi="Tahoma" w:cs="Tahoma"/>
          <w:szCs w:val="24"/>
        </w:rPr>
        <w:t>&lt;</w:t>
      </w:r>
      <w:r w:rsidR="00E163D5">
        <w:rPr>
          <w:rFonts w:ascii="Tahoma" w:hAnsi="Tahoma" w:cs="Tahoma"/>
          <w:szCs w:val="24"/>
        </w:rPr>
        <w:t>hinweis</w:t>
      </w:r>
      <w:r w:rsidR="004F2F7B" w:rsidRPr="00FE18B8">
        <w:rPr>
          <w:rFonts w:ascii="Tahoma" w:hAnsi="Tahoma" w:cs="Tahoma"/>
          <w:szCs w:val="24"/>
        </w:rPr>
        <w:t>&gt;</w:t>
      </w:r>
      <w:r w:rsidRPr="00FE18B8">
        <w:rPr>
          <w:rFonts w:ascii="Tahoma" w:hAnsi="Tahoma" w:cs="Tahoma"/>
          <w:szCs w:val="24"/>
        </w:rPr>
        <w:t xml:space="preserve"> machen wir Sie darauf aufmerksam, dass d</w:t>
      </w:r>
      <w:r w:rsidR="00B5421D">
        <w:rPr>
          <w:rFonts w:ascii="Tahoma" w:hAnsi="Tahoma" w:cs="Tahoma"/>
          <w:szCs w:val="24"/>
        </w:rPr>
        <w:t>er</w:t>
      </w:r>
      <w:r w:rsidRPr="00FE18B8">
        <w:rPr>
          <w:rFonts w:ascii="Tahoma" w:hAnsi="Tahoma" w:cs="Tahoma"/>
          <w:szCs w:val="24"/>
        </w:rPr>
        <w:t xml:space="preserve"> </w:t>
      </w:r>
      <w:r w:rsidR="00B5421D">
        <w:rPr>
          <w:rFonts w:ascii="Tahoma" w:hAnsi="Tahoma" w:cs="Tahoma"/>
          <w:szCs w:val="24"/>
        </w:rPr>
        <w:t>Bildungsgang</w:t>
      </w:r>
      <w:r w:rsidRPr="00FE18B8">
        <w:rPr>
          <w:rFonts w:ascii="Tahoma" w:hAnsi="Tahoma" w:cs="Tahoma"/>
          <w:szCs w:val="24"/>
        </w:rPr>
        <w:t xml:space="preserve"> zum Schuljahresende zu verlassen ist, wenn bis zu diesem Zeitpunkt nicht die Vorgaben der Ausbildungs-</w:t>
      </w:r>
      <w:r w:rsidR="00A90C40" w:rsidRPr="00FE18B8">
        <w:rPr>
          <w:rFonts w:ascii="Tahoma" w:hAnsi="Tahoma" w:cs="Tahoma"/>
          <w:szCs w:val="24"/>
        </w:rPr>
        <w:t xml:space="preserve"> </w:t>
      </w:r>
      <w:r w:rsidRPr="00FE18B8">
        <w:rPr>
          <w:rFonts w:ascii="Tahoma" w:hAnsi="Tahoma" w:cs="Tahoma"/>
          <w:szCs w:val="24"/>
        </w:rPr>
        <w:t>und Prüfungsordnung erfüllt werden.</w:t>
      </w:r>
    </w:p>
    <w:p w:rsidR="00DD4524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E04EAC" w:rsidRPr="00FE18B8" w:rsidRDefault="00E04EAC" w:rsidP="00FE18B8">
      <w:pPr>
        <w:pStyle w:val="Textkrper3"/>
        <w:rPr>
          <w:rFonts w:ascii="Tahoma" w:hAnsi="Tahoma" w:cs="Tahoma"/>
          <w:szCs w:val="24"/>
        </w:rPr>
      </w:pP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Mit freundlichen Grüßen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</w:p>
    <w:p w:rsidR="00DD4524" w:rsidRPr="00FE18B8" w:rsidRDefault="00176392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Annette Sühling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 w:rsidRPr="00FE18B8">
        <w:rPr>
          <w:rFonts w:ascii="Tahoma" w:hAnsi="Tahoma" w:cs="Tahoma"/>
          <w:szCs w:val="24"/>
        </w:rPr>
        <w:t xml:space="preserve">&lt;klassenleitung&gt;  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Oberstudiendirektor</w:t>
      </w:r>
      <w:r w:rsidR="00176392" w:rsidRPr="00FE18B8">
        <w:rPr>
          <w:rFonts w:ascii="Tahoma" w:hAnsi="Tahoma" w:cs="Tahoma"/>
          <w:szCs w:val="24"/>
        </w:rPr>
        <w:t>in</w:t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</w:r>
      <w:r w:rsidR="00FE18B8">
        <w:rPr>
          <w:rFonts w:ascii="Tahoma" w:hAnsi="Tahoma" w:cs="Tahoma"/>
          <w:szCs w:val="24"/>
        </w:rPr>
        <w:tab/>
        <w:t>&lt;k</w:t>
      </w:r>
      <w:r w:rsidR="00176392" w:rsidRPr="00FE18B8">
        <w:rPr>
          <w:rFonts w:ascii="Tahoma" w:hAnsi="Tahoma" w:cs="Tahoma"/>
          <w:szCs w:val="24"/>
        </w:rPr>
        <w:t>lassenle</w:t>
      </w:r>
      <w:r w:rsidR="00FE18B8">
        <w:rPr>
          <w:rFonts w:ascii="Tahoma" w:hAnsi="Tahoma" w:cs="Tahoma"/>
          <w:szCs w:val="24"/>
        </w:rPr>
        <w:t>hrerIn&gt;</w:t>
      </w:r>
    </w:p>
    <w:p w:rsidR="00DD4524" w:rsidRPr="00FE18B8" w:rsidRDefault="00DD4524" w:rsidP="00FE18B8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Schulleiter</w:t>
      </w:r>
      <w:r w:rsidR="00176392" w:rsidRPr="00FE18B8">
        <w:rPr>
          <w:rFonts w:ascii="Tahoma" w:hAnsi="Tahoma" w:cs="Tahoma"/>
          <w:szCs w:val="24"/>
        </w:rPr>
        <w:t xml:space="preserve">in  </w:t>
      </w:r>
    </w:p>
    <w:sectPr w:rsidR="00DD4524" w:rsidRPr="00FE18B8" w:rsidSect="00DD4524">
      <w:headerReference w:type="even" r:id="rId7"/>
      <w:headerReference w:type="default" r:id="rId8"/>
      <w:footerReference w:type="first" r:id="rId9"/>
      <w:pgSz w:w="595.30pt" w:h="841.90pt"/>
      <w:pgMar w:top="70.90pt" w:right="85.05pt" w:bottom="56.70pt" w:left="70.90pt" w:header="36pt" w:footer="36pt" w:gutter="0pt"/>
      <w:cols w:space="36pt"/>
      <w:titlePg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184F4E" w:rsidRDefault="00184F4E">
      <w:r>
        <w:separator/>
      </w:r>
    </w:p>
  </w:endnote>
  <w:endnote w:type="continuationSeparator" w:id="0">
    <w:p w:rsidR="00184F4E" w:rsidRDefault="0018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characterSet="iso-8859-1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D75C8A" w:rsidRDefault="00D75C8A">
    <w:pPr>
      <w:pStyle w:val="Fuzeile"/>
      <w:jc w:val="end"/>
      <w:rPr>
        <w:sz w:val="12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184F4E" w:rsidRDefault="00184F4E">
      <w:r>
        <w:separator/>
      </w:r>
    </w:p>
  </w:footnote>
  <w:footnote w:type="continuationSeparator" w:id="0">
    <w:p w:rsidR="00184F4E" w:rsidRDefault="00184F4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D75C8A" w:rsidRDefault="00D75C8A">
    <w:pPr>
      <w:pStyle w:val="Kopfzeile"/>
      <w:ind w:firstLine="18p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D75C8A" w:rsidRDefault="00D75C8A">
    <w:pPr>
      <w:pStyle w:val="Kopfzeile"/>
      <w:framePr w:wrap="around" w:vAnchor="text" w:hAnchor="margin" w:y="0.05pt"/>
      <w:rPr>
        <w:rStyle w:val="Seitenzahl"/>
      </w:rPr>
    </w:pPr>
    <w:r>
      <w:rPr>
        <w:rStyle w:val="Seitenzahl"/>
      </w:rPr>
      <w:t xml:space="preserve">Seite 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</w:p>
  <w:p w:rsidR="00D75C8A" w:rsidRDefault="00D75C8A">
    <w:pPr>
      <w:pStyle w:val="Kopfzeile"/>
      <w:ind w:firstLine="18p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7D1D056F"/>
    <w:multiLevelType w:val="singleLevel"/>
    <w:tmpl w:val="6956AA4C"/>
    <w:lvl w:ilvl="0">
      <w:start w:val="1"/>
      <w:numFmt w:val="lowerRoman"/>
      <w:lvlText w:val="%1. "/>
      <w:lvlJc w:val="start"/>
      <w:pPr>
        <w:ind w:start="14.15pt" w:hanging="14.15pt"/>
      </w:pPr>
      <w:rPr>
        <w:rFonts w:ascii="Arial" w:hAnsi="Arial" w:cs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attachedTemplate r:id="rId1"/>
  <w:defaultTabStop w:val="35.40pt"/>
  <w:hyphenationZone w:val="21.25pt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524"/>
    <w:rsid w:val="00012EE1"/>
    <w:rsid w:val="0016541B"/>
    <w:rsid w:val="00176392"/>
    <w:rsid w:val="00184F4E"/>
    <w:rsid w:val="0021037B"/>
    <w:rsid w:val="002173F3"/>
    <w:rsid w:val="0036392F"/>
    <w:rsid w:val="003926F3"/>
    <w:rsid w:val="003D61A7"/>
    <w:rsid w:val="004A45E8"/>
    <w:rsid w:val="004E6078"/>
    <w:rsid w:val="004F2F7B"/>
    <w:rsid w:val="00630536"/>
    <w:rsid w:val="00672024"/>
    <w:rsid w:val="006F3A6D"/>
    <w:rsid w:val="008712DE"/>
    <w:rsid w:val="00950EB4"/>
    <w:rsid w:val="00980E6F"/>
    <w:rsid w:val="009D50CA"/>
    <w:rsid w:val="00A12690"/>
    <w:rsid w:val="00A90C40"/>
    <w:rsid w:val="00AC2875"/>
    <w:rsid w:val="00B534B7"/>
    <w:rsid w:val="00B5421D"/>
    <w:rsid w:val="00BA1911"/>
    <w:rsid w:val="00D4133F"/>
    <w:rsid w:val="00D75C8A"/>
    <w:rsid w:val="00DA26A1"/>
    <w:rsid w:val="00DD4524"/>
    <w:rsid w:val="00E04EAC"/>
    <w:rsid w:val="00E163D5"/>
    <w:rsid w:val="00E61D0E"/>
    <w:rsid w:val="00E83577"/>
    <w:rsid w:val="00ED1862"/>
    <w:rsid w:val="00F202F4"/>
    <w:rsid w:val="00FE18B8"/>
    <w:rsid w:val="00FE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0A27318F"/>
  <w15:docId w15:val="{67BF5BB6-AB7C-4248-BBC4-8CE846BF855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ind w:end="-40.80pt"/>
      <w:outlineLvl w:val="2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452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452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D4524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fzeile">
    <w:name w:val="header"/>
    <w:basedOn w:val="Standard"/>
    <w:link w:val="Kopf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D4524"/>
  </w:style>
  <w:style w:type="character" w:styleId="Seitenzahl">
    <w:name w:val="page number"/>
    <w:basedOn w:val="Absatz-Standardschriftart"/>
    <w:uiPriority w:val="99"/>
    <w:semiHidden/>
    <w:rPr>
      <w:rFonts w:cs="Times New Roman"/>
    </w:rPr>
  </w:style>
  <w:style w:type="paragraph" w:styleId="Fuzeile">
    <w:name w:val="footer"/>
    <w:basedOn w:val="Standard"/>
    <w:link w:val="FuzeileZchn"/>
    <w:uiPriority w:val="99"/>
    <w:semiHidden/>
    <w:pPr>
      <w:tabs>
        <w:tab w:val="center" w:pos="226.80pt"/>
        <w:tab w:val="end" w:pos="453.60pt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D4524"/>
  </w:style>
  <w:style w:type="paragraph" w:styleId="Textkrper">
    <w:name w:val="Body Text"/>
    <w:basedOn w:val="Standard"/>
    <w:link w:val="TextkrperZchn"/>
    <w:uiPriority w:val="99"/>
    <w:semiHidden/>
    <w:pPr>
      <w:ind w:end="0.10pt"/>
    </w:pPr>
    <w:rPr>
      <w:rFonts w:ascii="Arial" w:hAnsi="Arial"/>
      <w:sz w:val="24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DD4524"/>
  </w:style>
  <w:style w:type="paragraph" w:styleId="Textkrper2">
    <w:name w:val="Body Text 2"/>
    <w:basedOn w:val="Standard"/>
    <w:link w:val="Textkrper2Zchn"/>
    <w:uiPriority w:val="99"/>
    <w:semiHidden/>
    <w:pPr>
      <w:jc w:val="both"/>
    </w:pPr>
    <w:rPr>
      <w:rFonts w:ascii="Arial" w:hAnsi="Arial"/>
      <w:sz w:val="24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DD4524"/>
  </w:style>
  <w:style w:type="paragraph" w:styleId="Textkrper3">
    <w:name w:val="Body Text 3"/>
    <w:basedOn w:val="Standard"/>
    <w:link w:val="Textkrper3Zchn"/>
    <w:uiPriority w:val="99"/>
    <w:semiHidden/>
    <w:pPr>
      <w:ind w:end="-26.65pt"/>
    </w:pPr>
    <w:rPr>
      <w:rFonts w:ascii="Arial" w:hAnsi="Arial"/>
      <w:sz w:val="24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DD4524"/>
    <w:rPr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41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41B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DA26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3" Type="http://purl.oclc.org/ooxml/officeDocument/relationships/settings" Target="settings.xml"/><Relationship Id="rId7" Type="http://purl.oclc.org/ooxml/officeDocument/relationships/header" Target="header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MSOffice\Vorlagen\Briefkopf%20BS%20Borken.dot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Briefkopf BS Borken.dot</Template>
  <TotalTime>0</TotalTime>
  <Pages>1</Pages>
  <Words>55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96-</vt:lpstr>
    </vt:vector>
  </TitlesOfParts>
  <Company> 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96-</dc:title>
  <dc:subject/>
  <dc:creator>Kreis Borken</dc:creator>
  <cp:keywords/>
  <dc:description/>
  <cp:lastModifiedBy>Stefan Bäumer</cp:lastModifiedBy>
  <cp:revision>19</cp:revision>
  <cp:lastPrinted>2020-03-19T06:11:00Z</cp:lastPrinted>
  <dcterms:created xsi:type="dcterms:W3CDTF">2020-03-18T10:39:00Z</dcterms:created>
  <dcterms:modified xsi:type="dcterms:W3CDTF">2020-03-24T05:57:00Z</dcterms:modified>
</cp:coreProperties>
</file>